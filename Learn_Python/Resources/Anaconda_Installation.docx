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D1027B" w:rsidP="00346ED4">
                  <w:pPr>
                    <w:pStyle w:val="Heading1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1" locked="0" layoutInCell="1" allowOverlap="1">
                        <wp:simplePos x="0" y="0"/>
                        <wp:positionH relativeFrom="column">
                          <wp:posOffset>-671698</wp:posOffset>
                        </wp:positionH>
                        <wp:positionV relativeFrom="paragraph">
                          <wp:posOffset>-1717801</wp:posOffset>
                        </wp:positionV>
                        <wp:extent cx="1557734" cy="264052"/>
                        <wp:effectExtent l="0" t="0" r="4445" b="3175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8720" cy="2693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1B2A57">
                    <w:t>PUrpose</w:t>
                  </w:r>
                </w:p>
                <w:p w:rsidR="004A7542" w:rsidRDefault="001B2A57" w:rsidP="00346ED4">
                  <w:pPr>
                    <w:pStyle w:val="Heading2"/>
                  </w:pPr>
                  <w:r>
                    <w:t>As required for the hands-on session for learning to program with pyth</w:t>
                  </w:r>
                  <w:bookmarkStart w:id="0" w:name="_GoBack"/>
                  <w:bookmarkEnd w:id="0"/>
                  <w:r>
                    <w:t>on.</w:t>
                  </w:r>
                </w:p>
                <w:p w:rsidR="001B2A57" w:rsidRPr="001B2A57" w:rsidRDefault="001B2A57" w:rsidP="001B2A57">
                  <w:r>
                    <w:t>This is an essential requirement for the ‘Making friends with Python’ session</w:t>
                  </w:r>
                </w:p>
              </w:tc>
            </w:tr>
            <w:tr w:rsidR="004A7542" w:rsidRPr="00A85B6F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57173D" w:rsidP="00346ED4">
                  <w:pPr>
                    <w:pStyle w:val="Heading1"/>
                  </w:pPr>
                  <w:r>
                    <w:t xml:space="preserve">How to get </w:t>
                  </w:r>
                  <w:r w:rsidR="009338C9">
                    <w:t>IT!</w:t>
                  </w:r>
                </w:p>
                <w:p w:rsidR="004A7542" w:rsidRDefault="004A7542" w:rsidP="0057173D">
                  <w:pPr>
                    <w:pStyle w:val="Heading2"/>
                  </w:pPr>
                </w:p>
                <w:p w:rsidR="0057173D" w:rsidRDefault="0057173D" w:rsidP="0057173D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</w:pPr>
                  <w:r>
                    <w:t>Point your web browser at the the Continuum downloads page https://www.continuum.io/downloads.</w:t>
                  </w:r>
                </w:p>
                <w:p w:rsidR="0057173D" w:rsidRDefault="0057173D" w:rsidP="0057173D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</w:pPr>
                  <w:r>
                    <w:t>Download the latest version of the Windows installer -- which was Anaconda3-4.3.1-Windows-x86_64.exe</w:t>
                  </w:r>
                </w:p>
                <w:p w:rsidR="0057173D" w:rsidRDefault="0057173D" w:rsidP="0057173D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</w:pPr>
                  <w:r>
                    <w:t>After downloading just double click the installer exe and follow the prompts.</w:t>
                  </w:r>
                </w:p>
                <w:p w:rsidR="0057173D" w:rsidRPr="0057173D" w:rsidRDefault="0057173D" w:rsidP="0057173D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228600" distB="228600" distL="228600" distR="228600" simplePos="0" relativeHeight="251659264" behindDoc="0" locked="0" layoutInCell="1" allowOverlap="1">
                            <wp:simplePos x="0" y="0"/>
                            <wp:positionH relativeFrom="margin">
                              <wp:posOffset>-218502</wp:posOffset>
                            </wp:positionH>
                            <wp:positionV relativeFrom="margin">
                              <wp:posOffset>3456550</wp:posOffset>
                            </wp:positionV>
                            <wp:extent cx="3476913" cy="2350008"/>
                            <wp:effectExtent l="0" t="0" r="91440" b="8890"/>
                            <wp:wrapSquare wrapText="bothSides"/>
                            <wp:docPr id="123" name="Rectangle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76913" cy="23500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outerShdw dist="91440" algn="l" rotWithShape="0">
                                        <a:schemeClr val="accent1"/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7173D" w:rsidRDefault="0057173D">
                                        <w:pPr>
                                          <w:spacing w:after="0"/>
                                          <w:rPr>
                                            <w:color w:val="FFFFFF" w:themeColor="background1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6"/>
                                            <w:szCs w:val="26"/>
                                          </w:rPr>
                                          <w:t xml:space="preserve">Need Help? </w:t>
                                        </w:r>
                                      </w:p>
                                      <w:p w:rsidR="0057173D" w:rsidRDefault="0057173D">
                                        <w:pPr>
                                          <w:spacing w:after="0"/>
                                          <w:rPr>
                                            <w:color w:val="FFFFFF" w:themeColor="background1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6"/>
                                            <w:szCs w:val="26"/>
                                          </w:rPr>
                                          <w:t>Feel Free to get in touch with me:</w:t>
                                        </w:r>
                                      </w:p>
                                      <w:p w:rsidR="0057173D" w:rsidRDefault="0057173D">
                                        <w:pPr>
                                          <w:spacing w:after="0"/>
                                          <w:rPr>
                                            <w:color w:val="FFFFFF" w:themeColor="background1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6"/>
                                            <w:szCs w:val="26"/>
                                          </w:rPr>
                                          <w:t>Mrinal Chakraborty</w:t>
                                        </w:r>
                                      </w:p>
                                      <w:p w:rsidR="0057173D" w:rsidRDefault="0057173D">
                                        <w:pPr>
                                          <w:spacing w:after="0"/>
                                          <w:rPr>
                                            <w:color w:val="FFFFFF" w:themeColor="background1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6"/>
                                            <w:szCs w:val="26"/>
                                          </w:rPr>
                                          <w:t xml:space="preserve"> </w:t>
                                        </w:r>
                                        <w:hyperlink r:id="rId12" w:history="1">
                                          <w:r w:rsidRPr="00D72434">
                                            <w:rPr>
                                              <w:rStyle w:val="Hyperlink"/>
                                              <w:sz w:val="26"/>
                                              <w:szCs w:val="26"/>
                                            </w:rPr>
                                            <w:t>mrchakra@microsoft.com</w:t>
                                          </w:r>
                                        </w:hyperlink>
                                      </w:p>
                                      <w:p w:rsidR="0057173D" w:rsidRDefault="0057173D">
                                        <w:pPr>
                                          <w:spacing w:after="0"/>
                                          <w:rPr>
                                            <w:color w:val="FFFFFF" w:themeColor="background1"/>
                                            <w:sz w:val="26"/>
                                            <w:szCs w:val="2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60000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23" o:spid="_x0000_s1026" style="position:absolute;left:0;text-align:left;margin-left:-17.2pt;margin-top:272.15pt;width:273.75pt;height:185.05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" fillcolor="#ed7d31 [3205]" stroked="f" strokeweight="1pt">
                            <v:shadow on="t" color="#ffd556 [3204]" origin="-.5" offset="7.2pt,0"/>
                            <v:textbox style="mso-fit-shape-to-text:t" inset=",14.4pt,,14.4pt">
                              <w:txbxContent>
                                <w:p w:rsidR="0057173D" w:rsidRDefault="0057173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Need Help? </w:t>
                                  </w:r>
                                </w:p>
                                <w:p w:rsidR="0057173D" w:rsidRDefault="0057173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Feel Free to get in touch with me:</w:t>
                                  </w:r>
                                </w:p>
                                <w:p w:rsidR="0057173D" w:rsidRDefault="0057173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Mrinal Chakraborty</w:t>
                                  </w:r>
                                </w:p>
                                <w:p w:rsidR="0057173D" w:rsidRDefault="0057173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hyperlink r:id="rId13" w:history="1">
                                    <w:r w:rsidRPr="00D72434">
                                      <w:rPr>
                                        <w:rStyle w:val="Hyperlink"/>
                                        <w:sz w:val="26"/>
                                        <w:szCs w:val="26"/>
                                      </w:rPr>
                                      <w:t>mrchakra@microsoft.com</w:t>
                                    </w:r>
                                  </w:hyperlink>
                                </w:p>
                                <w:p w:rsidR="0057173D" w:rsidRDefault="0057173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v:textbox>
                            <w10:wrap type="square" anchorx="margin" anchory="margin"/>
                          </v:rect>
                        </w:pict>
                      </mc:Fallback>
                    </mc:AlternateContent>
                  </w:r>
                  <w:r>
                    <w:t>It will by default install in the directory Anaconda3 in your home directory and will offer to add the anaconda bin directory to your PATH variable.</w:t>
                  </w:r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1B2A57">
              <w:trPr>
                <w:trHeight w:hRule="exact" w:val="1131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1B2A57" w:rsidRDefault="00D1027B" w:rsidP="001B2A57">
                  <w:pPr>
                    <w:pStyle w:val="Heading1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1" locked="0" layoutInCell="1" allowOverlap="1">
                        <wp:simplePos x="0" y="0"/>
                        <wp:positionH relativeFrom="column">
                          <wp:posOffset>820111</wp:posOffset>
                        </wp:positionH>
                        <wp:positionV relativeFrom="paragraph">
                          <wp:posOffset>-1052773</wp:posOffset>
                        </wp:positionV>
                        <wp:extent cx="1402426" cy="660129"/>
                        <wp:effectExtent l="0" t="0" r="7620" b="6985"/>
                        <wp:wrapNone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2426" cy="6601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B2A57" w:rsidRPr="001B2A57">
                    <w:t>Why Anaconda</w:t>
                  </w:r>
                </w:p>
                <w:p w:rsidR="001B2A57" w:rsidRPr="001B2A57" w:rsidRDefault="001B2A57" w:rsidP="001B2A57">
                  <w:pPr>
                    <w:pStyle w:val="Heading2"/>
                    <w:jc w:val="left"/>
                    <w:rPr>
                      <w:b w:val="0"/>
                    </w:rPr>
                  </w:pPr>
                </w:p>
                <w:p w:rsidR="001B2A57" w:rsidRPr="001B2A57" w:rsidRDefault="001B2A57" w:rsidP="001B2A57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20"/>
                      <w:szCs w:val="16"/>
                    </w:rPr>
                  </w:pPr>
                  <w:r w:rsidRPr="001B2A57">
                    <w:rPr>
                      <w:b w:val="0"/>
                      <w:sz w:val="20"/>
                      <w:szCs w:val="16"/>
                    </w:rPr>
                    <w:t>It is a very nice collection of the most important Python packages</w:t>
                  </w:r>
                </w:p>
                <w:p w:rsidR="001B2A57" w:rsidRPr="001B2A57" w:rsidRDefault="001B2A57" w:rsidP="001B2A57">
                  <w:pPr>
                    <w:rPr>
                      <w:sz w:val="28"/>
                    </w:rPr>
                  </w:pPr>
                </w:p>
                <w:p w:rsidR="001B2A57" w:rsidRPr="001B2A57" w:rsidRDefault="001B2A57" w:rsidP="001B2A57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20"/>
                      <w:szCs w:val="16"/>
                    </w:rPr>
                  </w:pPr>
                  <w:r w:rsidRPr="001B2A57">
                    <w:rPr>
                      <w:b w:val="0"/>
                      <w:sz w:val="20"/>
                      <w:szCs w:val="16"/>
                    </w:rPr>
                    <w:t>Package management using conda is excellent</w:t>
                  </w:r>
                </w:p>
                <w:p w:rsidR="001B2A57" w:rsidRPr="001B2A57" w:rsidRDefault="001B2A57" w:rsidP="001B2A57">
                  <w:pPr>
                    <w:rPr>
                      <w:sz w:val="28"/>
                    </w:rPr>
                  </w:pPr>
                </w:p>
                <w:p w:rsidR="001B2A57" w:rsidRPr="001B2A57" w:rsidRDefault="001B2A57" w:rsidP="001B2A57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20"/>
                      <w:szCs w:val="16"/>
                    </w:rPr>
                  </w:pPr>
                  <w:r w:rsidRPr="001B2A57">
                    <w:rPr>
                      <w:b w:val="0"/>
                      <w:sz w:val="20"/>
                      <w:szCs w:val="16"/>
                    </w:rPr>
                    <w:t>It has some optimized numerical libraries linked with the latest Intel MKL libraries</w:t>
                  </w:r>
                </w:p>
                <w:p w:rsidR="001B2A57" w:rsidRPr="001B2A57" w:rsidRDefault="001B2A57" w:rsidP="001B2A57">
                  <w:pPr>
                    <w:rPr>
                      <w:sz w:val="28"/>
                    </w:rPr>
                  </w:pPr>
                </w:p>
                <w:p w:rsidR="001B2A57" w:rsidRPr="001B2A57" w:rsidRDefault="001B2A57" w:rsidP="001B2A57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20"/>
                      <w:szCs w:val="16"/>
                    </w:rPr>
                  </w:pPr>
                  <w:r w:rsidRPr="001B2A57">
                    <w:rPr>
                      <w:b w:val="0"/>
                      <w:sz w:val="20"/>
                      <w:szCs w:val="16"/>
                    </w:rPr>
                    <w:t>It has a Data Analytics and numerical computing focus</w:t>
                  </w:r>
                </w:p>
                <w:p w:rsidR="001B2A57" w:rsidRPr="001B2A57" w:rsidRDefault="001B2A57" w:rsidP="001B2A57">
                  <w:pPr>
                    <w:rPr>
                      <w:sz w:val="28"/>
                    </w:rPr>
                  </w:pPr>
                </w:p>
                <w:p w:rsidR="001B2A57" w:rsidRPr="001B2A57" w:rsidRDefault="001B2A57" w:rsidP="001B2A57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20"/>
                      <w:szCs w:val="16"/>
                    </w:rPr>
                  </w:pPr>
                  <w:r w:rsidRPr="001B2A57">
                    <w:rPr>
                      <w:b w:val="0"/>
                      <w:sz w:val="20"/>
                      <w:szCs w:val="16"/>
                    </w:rPr>
                    <w:t>They support NUMFOCUS</w:t>
                  </w:r>
                </w:p>
                <w:p w:rsidR="001B2A57" w:rsidRPr="001B2A57" w:rsidRDefault="001B2A57" w:rsidP="001B2A57">
                  <w:pPr>
                    <w:rPr>
                      <w:sz w:val="28"/>
                    </w:rPr>
                  </w:pPr>
                </w:p>
                <w:p w:rsidR="001B2A57" w:rsidRPr="001B2A57" w:rsidRDefault="001B2A57" w:rsidP="001B2A57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20"/>
                      <w:szCs w:val="16"/>
                    </w:rPr>
                  </w:pPr>
                  <w:r w:rsidRPr="001B2A57">
                    <w:rPr>
                      <w:b w:val="0"/>
                      <w:sz w:val="20"/>
                      <w:szCs w:val="16"/>
                    </w:rPr>
                    <w:t>It’s</w:t>
                  </w:r>
                  <w:r w:rsidRPr="001B2A57">
                    <w:rPr>
                      <w:b w:val="0"/>
                      <w:sz w:val="20"/>
                      <w:szCs w:val="16"/>
                    </w:rPr>
                    <w:t xml:space="preserve"> an Open Data Science platform</w:t>
                  </w:r>
                </w:p>
                <w:p w:rsidR="001B2A57" w:rsidRPr="001B2A57" w:rsidRDefault="001B2A57" w:rsidP="001B2A57">
                  <w:pPr>
                    <w:pStyle w:val="Heading2"/>
                    <w:jc w:val="left"/>
                    <w:rPr>
                      <w:b w:val="0"/>
                      <w:sz w:val="28"/>
                    </w:rPr>
                  </w:pPr>
                </w:p>
                <w:p w:rsidR="001B2A57" w:rsidRPr="001B2A57" w:rsidRDefault="001B2A57" w:rsidP="001B2A57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20"/>
                      <w:szCs w:val="16"/>
                    </w:rPr>
                  </w:pPr>
                  <w:r w:rsidRPr="001B2A57">
                    <w:rPr>
                      <w:b w:val="0"/>
                      <w:sz w:val="20"/>
                      <w:szCs w:val="16"/>
                    </w:rPr>
                    <w:t>It is also a very good "R" platform</w:t>
                  </w:r>
                </w:p>
                <w:p w:rsidR="001B2A57" w:rsidRPr="001B2A57" w:rsidRDefault="001B2A57" w:rsidP="001B2A57">
                  <w:pPr>
                    <w:pStyle w:val="Heading2"/>
                    <w:jc w:val="left"/>
                    <w:rPr>
                      <w:b w:val="0"/>
                      <w:sz w:val="20"/>
                      <w:szCs w:val="16"/>
                    </w:rPr>
                  </w:pPr>
                </w:p>
                <w:p w:rsidR="001B2A57" w:rsidRPr="001B2A57" w:rsidRDefault="001B2A57" w:rsidP="001B2A57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20"/>
                      <w:szCs w:val="16"/>
                    </w:rPr>
                  </w:pPr>
                  <w:r w:rsidRPr="001B2A57">
                    <w:rPr>
                      <w:b w:val="0"/>
                      <w:sz w:val="20"/>
                      <w:szCs w:val="16"/>
                    </w:rPr>
                    <w:t>It by default installs to your home directory and doesn't interfere with any other Python install you may have.</w:t>
                  </w:r>
                </w:p>
                <w:p w:rsidR="001B2A57" w:rsidRPr="001B2A57" w:rsidRDefault="001B2A57" w:rsidP="001B2A57">
                  <w:pPr>
                    <w:pStyle w:val="Heading2"/>
                    <w:jc w:val="left"/>
                    <w:rPr>
                      <w:b w:val="0"/>
                      <w:sz w:val="20"/>
                      <w:szCs w:val="16"/>
                    </w:rPr>
                  </w:pPr>
                </w:p>
                <w:p w:rsidR="00E10171" w:rsidRPr="001B2A57" w:rsidRDefault="001B2A57" w:rsidP="001B2A57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</w:rPr>
                  </w:pPr>
                  <w:r w:rsidRPr="001B2A57">
                    <w:rPr>
                      <w:b w:val="0"/>
                      <w:sz w:val="20"/>
                      <w:szCs w:val="16"/>
                    </w:rPr>
                    <w:t>It is easy to install!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w:lastRenderedPageBreak/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3E60E48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D7D2345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D56515" w:rsidP="00346ED4">
                        <w:sdt>
                          <w:sdtPr>
                            <w:alias w:val="Enter email:"/>
                            <w:tag w:val="Enter email:"/>
                            <w:id w:val="1159736844"/>
                            <w:placeholder>
                              <w:docPart w:val="F2C9D890A98E4EF6990865DF2153881D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390414">
                              <w:t>Email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D56515" w:rsidP="00346ED4">
                        <w:sdt>
                          <w:sdtPr>
                            <w:alias w:val="Enter telephone:"/>
                            <w:tag w:val="Enter telephone:"/>
                            <w:id w:val="2067829428"/>
                            <w:placeholder>
                              <w:docPart w:val="8EFE0AF8DDAE4075A40B0D7EF4D7FF53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Telephone</w:t>
                            </w:r>
                          </w:sdtContent>
                        </w:sdt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35C1232" wp14:editId="1E32C3A9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8F98AB7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88E66A" wp14:editId="4AFC36F1">
                                  <wp:extent cx="329184" cy="329184"/>
                                  <wp:effectExtent l="0" t="0" r="13970" b="13970"/>
                                  <wp:docPr id="1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18A8E7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NLnR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de0TS50SAADVZAAADgAAAAAAAAAAAAAAAAAu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D56515" w:rsidP="00346ED4">
                        <w:sdt>
                          <w:sdtPr>
                            <w:alias w:val="Enter LinkedIn URL:"/>
                            <w:tag w:val="Enter LinkedIn URL:"/>
                            <w:id w:val="-1457020033"/>
                            <w:placeholder>
                              <w:docPart w:val="8953B91FF8374D7982F09747B28BBE9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LinkedIn URL</w:t>
                            </w:r>
                          </w:sdtContent>
                        </w:sdt>
                      </w:p>
                    </w:tc>
                    <w:sdt>
                      <w:sdtPr>
                        <w:alias w:val="Enter Twitter handle:"/>
                        <w:tag w:val="Enter Twitter handle:"/>
                        <w:id w:val="1478497653"/>
                        <w:placeholder>
                          <w:docPart w:val="668B0E506BB44F25AA69119F76B889D7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A85B6F" w:rsidRDefault="004A7542" w:rsidP="00346ED4">
                            <w:r w:rsidRPr="00AF4CC8">
                              <w:t>Twitter handle</w:t>
                            </w:r>
                          </w:p>
                        </w:tc>
                      </w:sdtContent>
                    </w:sdt>
                  </w:tr>
                </w:tbl>
                <w:p w:rsidR="004A7542" w:rsidRPr="00A85B6F" w:rsidRDefault="00D56515" w:rsidP="00346ED4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10BA7609AB32461D810AD8DDF26194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D56515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D9D063961A1B4E0093C17C176DB38BC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491FFA850820443894185EA8855433C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515" w:rsidRDefault="00D56515" w:rsidP="004A7542">
      <w:pPr>
        <w:spacing w:after="0" w:line="240" w:lineRule="auto"/>
      </w:pPr>
      <w:r>
        <w:separator/>
      </w:r>
    </w:p>
  </w:endnote>
  <w:endnote w:type="continuationSeparator" w:id="0">
    <w:p w:rsidR="00D56515" w:rsidRDefault="00D5651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27B" w:rsidRDefault="00D10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2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27B" w:rsidRDefault="00D10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515" w:rsidRDefault="00D56515" w:rsidP="004A7542">
      <w:pPr>
        <w:spacing w:after="0" w:line="240" w:lineRule="auto"/>
      </w:pPr>
      <w:r>
        <w:separator/>
      </w:r>
    </w:p>
  </w:footnote>
  <w:footnote w:type="continuationSeparator" w:id="0">
    <w:p w:rsidR="00D56515" w:rsidRDefault="00D5651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27B" w:rsidRDefault="00D10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27B" w:rsidRDefault="00D102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nter Your Name:"/>
      <w:tag w:val="Enter Your Name:"/>
      <w:id w:val="1764105439"/>
      <w:placeholde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D1027B" w:rsidP="00D1027B">
        <w:pPr>
          <w:pStyle w:val="Header"/>
          <w:jc w:val="both"/>
        </w:pPr>
        <w:r>
          <w:t xml:space="preserve">   </w:t>
        </w:r>
        <w:r w:rsidR="00F75E79">
          <w:t>Installing Anaconda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E64ECF"/>
    <w:multiLevelType w:val="hybridMultilevel"/>
    <w:tmpl w:val="2DFE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853032"/>
    <w:multiLevelType w:val="hybridMultilevel"/>
    <w:tmpl w:val="4D6E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14"/>
  </w:num>
  <w:num w:numId="5">
    <w:abstractNumId w:val="12"/>
  </w:num>
  <w:num w:numId="6">
    <w:abstractNumId w:val="16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79"/>
    <w:rsid w:val="001B2A57"/>
    <w:rsid w:val="001C292B"/>
    <w:rsid w:val="002876BB"/>
    <w:rsid w:val="00293B83"/>
    <w:rsid w:val="002D075C"/>
    <w:rsid w:val="00454034"/>
    <w:rsid w:val="004A7542"/>
    <w:rsid w:val="0057173D"/>
    <w:rsid w:val="006A3CE7"/>
    <w:rsid w:val="006F77C5"/>
    <w:rsid w:val="00857F01"/>
    <w:rsid w:val="009338C9"/>
    <w:rsid w:val="00B90950"/>
    <w:rsid w:val="00D1027B"/>
    <w:rsid w:val="00D56515"/>
    <w:rsid w:val="00E10171"/>
    <w:rsid w:val="00EC26A6"/>
    <w:rsid w:val="00EC7733"/>
    <w:rsid w:val="00ED1C71"/>
    <w:rsid w:val="00F75E79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823E2"/>
  <w15:chartTrackingRefBased/>
  <w15:docId w15:val="{1687E0C7-FC7D-4537-8EC6-B2F2694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571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rchakra@microsoft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mrchakra@microsoft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chakra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C9D890A98E4EF6990865DF21538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3114-BB7D-4ADE-8F31-378E9BF4CE9D}"/>
      </w:docPartPr>
      <w:docPartBody>
        <w:p w:rsidR="00000000" w:rsidRDefault="00FD019F">
          <w:pPr>
            <w:pStyle w:val="F2C9D890A98E4EF6990865DF2153881D"/>
          </w:pPr>
          <w:r w:rsidRPr="00390414">
            <w:t>Email</w:t>
          </w:r>
        </w:p>
      </w:docPartBody>
    </w:docPart>
    <w:docPart>
      <w:docPartPr>
        <w:name w:val="8EFE0AF8DDAE4075A40B0D7EF4D7F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7BAC5-947B-49DD-95BF-7EDD101B420B}"/>
      </w:docPartPr>
      <w:docPartBody>
        <w:p w:rsidR="00000000" w:rsidRDefault="00FD019F">
          <w:pPr>
            <w:pStyle w:val="8EFE0AF8DDAE4075A40B0D7EF4D7FF53"/>
          </w:pPr>
          <w:r w:rsidRPr="00A85B6F">
            <w:t>Telephone</w:t>
          </w:r>
        </w:p>
      </w:docPartBody>
    </w:docPart>
    <w:docPart>
      <w:docPartPr>
        <w:name w:val="8953B91FF8374D7982F09747B28BB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B5E5-01B8-4834-828D-24F6986B9876}"/>
      </w:docPartPr>
      <w:docPartBody>
        <w:p w:rsidR="00000000" w:rsidRDefault="00FD019F">
          <w:pPr>
            <w:pStyle w:val="8953B91FF8374D7982F09747B28BBE9C"/>
          </w:pPr>
          <w:r w:rsidRPr="00A85B6F">
            <w:t>LinkedIn URL</w:t>
          </w:r>
        </w:p>
      </w:docPartBody>
    </w:docPart>
    <w:docPart>
      <w:docPartPr>
        <w:name w:val="668B0E506BB44F25AA69119F76B88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9A153-A7D1-4F1F-B5D4-CD983EF29600}"/>
      </w:docPartPr>
      <w:docPartBody>
        <w:p w:rsidR="00000000" w:rsidRDefault="00FD019F">
          <w:pPr>
            <w:pStyle w:val="668B0E506BB44F25AA69119F76B889D7"/>
          </w:pPr>
          <w:r w:rsidRPr="00AF4CC8">
            <w:t>Twitter handle</w:t>
          </w:r>
        </w:p>
      </w:docPartBody>
    </w:docPart>
    <w:docPart>
      <w:docPartPr>
        <w:name w:val="10BA7609AB32461D810AD8DDF2619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7AE1F-2C78-48B6-AD33-EF6A87F76EAE}"/>
      </w:docPartPr>
      <w:docPartBody>
        <w:p w:rsidR="00000000" w:rsidRDefault="00FD019F">
          <w:pPr>
            <w:pStyle w:val="10BA7609AB32461D810AD8DDF26194E9"/>
          </w:pPr>
          <w:r w:rsidRPr="00A85B6F">
            <w:t>Link to other online properties: Portfolio/Website/Blog</w:t>
          </w:r>
        </w:p>
      </w:docPartBody>
    </w:docPart>
    <w:docPart>
      <w:docPartPr>
        <w:name w:val="D9D063961A1B4E0093C17C176DB38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252C5-CE0C-4CD0-8B47-52CDDD611405}"/>
      </w:docPartPr>
      <w:docPartBody>
        <w:p w:rsidR="00000000" w:rsidRDefault="00FD019F">
          <w:pPr>
            <w:pStyle w:val="D9D063961A1B4E0093C17C176DB38BC7"/>
          </w:pPr>
          <w:r w:rsidRPr="00A85B6F">
            <w:t>Volunteer Experience or Leadership</w:t>
          </w:r>
        </w:p>
      </w:docPartBody>
    </w:docPart>
    <w:docPart>
      <w:docPartPr>
        <w:name w:val="491FFA850820443894185EA885543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97B1-69D7-474B-ACC9-BE1E2333CF82}"/>
      </w:docPartPr>
      <w:docPartBody>
        <w:p w:rsidR="00000000" w:rsidRDefault="00FD019F">
          <w:pPr>
            <w:pStyle w:val="491FFA850820443894185EA8855433C4"/>
          </w:pPr>
          <w:r w:rsidRPr="00A85B6F">
            <w:t>Did you m</w:t>
          </w:r>
          <w:r w:rsidRPr="00A85B6F">
            <w:t>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9F"/>
    <w:rsid w:val="00F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AB4BCE49DC4651988C12D934BB54DE">
    <w:name w:val="4EAB4BCE49DC4651988C12D934BB54DE"/>
  </w:style>
  <w:style w:type="paragraph" w:customStyle="1" w:styleId="B690780B1EFF42BAAEF17CF958533D55">
    <w:name w:val="B690780B1EFF42BAAEF17CF958533D55"/>
  </w:style>
  <w:style w:type="paragraph" w:customStyle="1" w:styleId="C93D1E1B53FE40A897E60814E312259A">
    <w:name w:val="C93D1E1B53FE40A897E60814E312259A"/>
  </w:style>
  <w:style w:type="paragraph" w:customStyle="1" w:styleId="073819F086694F19AF1C9FCA50C5301C">
    <w:name w:val="073819F086694F19AF1C9FCA50C5301C"/>
  </w:style>
  <w:style w:type="paragraph" w:customStyle="1" w:styleId="BDD69B794EED41468E442BF945308DE8">
    <w:name w:val="BDD69B794EED41468E442BF945308DE8"/>
  </w:style>
  <w:style w:type="paragraph" w:customStyle="1" w:styleId="64934F167801413195F38AF5A6341D0E">
    <w:name w:val="64934F167801413195F38AF5A6341D0E"/>
  </w:style>
  <w:style w:type="paragraph" w:customStyle="1" w:styleId="2B823BF0DCB247F1952B10B210679173">
    <w:name w:val="2B823BF0DCB247F1952B10B210679173"/>
  </w:style>
  <w:style w:type="paragraph" w:customStyle="1" w:styleId="54631CC0F40F4ED387962AEBE10E2F0D">
    <w:name w:val="54631CC0F40F4ED387962AEBE10E2F0D"/>
  </w:style>
  <w:style w:type="paragraph" w:customStyle="1" w:styleId="0B392C6A3EED488E9AB6A9EA857BB1EA">
    <w:name w:val="0B392C6A3EED488E9AB6A9EA857BB1EA"/>
  </w:style>
  <w:style w:type="paragraph" w:customStyle="1" w:styleId="165E8E837FEE435B83EC1BF6481DFD39">
    <w:name w:val="165E8E837FEE435B83EC1BF6481DFD39"/>
  </w:style>
  <w:style w:type="paragraph" w:customStyle="1" w:styleId="10047216D8B84B75802D9E60484720BF">
    <w:name w:val="10047216D8B84B75802D9E60484720BF"/>
  </w:style>
  <w:style w:type="paragraph" w:customStyle="1" w:styleId="1DED060CEA5F4803B91A8EEAE52101E4">
    <w:name w:val="1DED060CEA5F4803B91A8EEAE52101E4"/>
  </w:style>
  <w:style w:type="paragraph" w:customStyle="1" w:styleId="669FD30656FB4420B2B767007B511C69">
    <w:name w:val="669FD30656FB4420B2B767007B511C69"/>
  </w:style>
  <w:style w:type="paragraph" w:customStyle="1" w:styleId="4982E94C83E6443D814EC09C157F0EE3">
    <w:name w:val="4982E94C83E6443D814EC09C157F0EE3"/>
  </w:style>
  <w:style w:type="paragraph" w:customStyle="1" w:styleId="56D1F08085C14E9BA7E0B5DD3CBEAA6B">
    <w:name w:val="56D1F08085C14E9BA7E0B5DD3CBEAA6B"/>
  </w:style>
  <w:style w:type="paragraph" w:customStyle="1" w:styleId="FFD37692FD184C34AB54FD611A27F132">
    <w:name w:val="FFD37692FD184C34AB54FD611A27F132"/>
  </w:style>
  <w:style w:type="paragraph" w:customStyle="1" w:styleId="92F13EA50D8048DE99510E5944C84073">
    <w:name w:val="92F13EA50D8048DE99510E5944C84073"/>
  </w:style>
  <w:style w:type="paragraph" w:customStyle="1" w:styleId="DE77153539CB4CC9921FE6A70E79EE0B">
    <w:name w:val="DE77153539CB4CC9921FE6A70E79EE0B"/>
  </w:style>
  <w:style w:type="paragraph" w:customStyle="1" w:styleId="DD96C8B46E874C8AB95470A3FC99F283">
    <w:name w:val="DD96C8B46E874C8AB95470A3FC99F283"/>
  </w:style>
  <w:style w:type="paragraph" w:customStyle="1" w:styleId="4758401DEF044F9394BCBB2CD937AC0B">
    <w:name w:val="4758401DEF044F9394BCBB2CD937AC0B"/>
  </w:style>
  <w:style w:type="paragraph" w:customStyle="1" w:styleId="62C867EA219543118B3A1704E20F717C">
    <w:name w:val="62C867EA219543118B3A1704E20F717C"/>
  </w:style>
  <w:style w:type="paragraph" w:customStyle="1" w:styleId="624DE4E9AD8C498B832E484050EE5440">
    <w:name w:val="624DE4E9AD8C498B832E484050EE5440"/>
  </w:style>
  <w:style w:type="paragraph" w:customStyle="1" w:styleId="F0879A36E964415BB84033A3D1A91E96">
    <w:name w:val="F0879A36E964415BB84033A3D1A91E9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41A897B27FE043869BCE3562A73D86BA">
    <w:name w:val="41A897B27FE043869BCE3562A73D86BA"/>
  </w:style>
  <w:style w:type="paragraph" w:customStyle="1" w:styleId="F2C9D890A98E4EF6990865DF2153881D">
    <w:name w:val="F2C9D890A98E4EF6990865DF2153881D"/>
  </w:style>
  <w:style w:type="paragraph" w:customStyle="1" w:styleId="8EFE0AF8DDAE4075A40B0D7EF4D7FF53">
    <w:name w:val="8EFE0AF8DDAE4075A40B0D7EF4D7FF53"/>
  </w:style>
  <w:style w:type="paragraph" w:customStyle="1" w:styleId="8953B91FF8374D7982F09747B28BBE9C">
    <w:name w:val="8953B91FF8374D7982F09747B28BBE9C"/>
  </w:style>
  <w:style w:type="paragraph" w:customStyle="1" w:styleId="668B0E506BB44F25AA69119F76B889D7">
    <w:name w:val="668B0E506BB44F25AA69119F76B889D7"/>
  </w:style>
  <w:style w:type="paragraph" w:customStyle="1" w:styleId="10BA7609AB32461D810AD8DDF26194E9">
    <w:name w:val="10BA7609AB32461D810AD8DDF26194E9"/>
  </w:style>
  <w:style w:type="paragraph" w:customStyle="1" w:styleId="D9D063961A1B4E0093C17C176DB38BC7">
    <w:name w:val="D9D063961A1B4E0093C17C176DB38BC7"/>
  </w:style>
  <w:style w:type="paragraph" w:customStyle="1" w:styleId="491FFA850820443894185EA8855433C4">
    <w:name w:val="491FFA850820443894185EA8855433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overPageProperties xmlns="http://schemas.microsoft.com/office/2006/coverPageProps">
  <PublishDate/>
  <Abstract/>
  <CompanyAddress/>
  <CompanyPhone>   Installing Anaconda</CompanyPhone>
  <CompanyFax/>
  <CompanyEmail/>
</CoverPageProperties>
</file>

<file path=customXml/itemProps1.xml><?xml version="1.0" encoding="utf-8"?>
<ds:datastoreItem xmlns:ds="http://schemas.openxmlformats.org/officeDocument/2006/customXml" ds:itemID="{8D67A40A-1731-45A1-976C-92562EC5D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1F1DA-0DFB-44CE-8562-FC4D3F681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36151-F7BC-4434-9B68-37044886F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25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anaconda, learn python</dc:subject>
  <dc:creator>Mrinal Chakraborty</dc:creator>
  <cp:keywords/>
  <dc:description/>
  <cp:lastModifiedBy>Mrinal Chakraborty</cp:lastModifiedBy>
  <cp:revision>3</cp:revision>
  <cp:lastPrinted>2017-05-14T07:34:00Z</cp:lastPrinted>
  <dcterms:created xsi:type="dcterms:W3CDTF">2017-05-14T07:10:00Z</dcterms:created>
  <dcterms:modified xsi:type="dcterms:W3CDTF">2017-05-14T07:35:00Z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Ref">
    <vt:lpwstr>https://api.informationprotection.azure.com/api/72f988bf-86f1-41af-91ab-2d7cd011db47</vt:lpwstr>
  </property>
  <property fmtid="{D5CDD505-2E9C-101B-9397-08002B2CF9AE}" pid="6" name="MSIP_Label_f42aa342-8706-4288-bd11-ebb85995028c_SetBy">
    <vt:lpwstr>mrchakra@microsoft.com</vt:lpwstr>
  </property>
  <property fmtid="{D5CDD505-2E9C-101B-9397-08002B2CF9AE}" pid="7" name="MSIP_Label_f42aa342-8706-4288-bd11-ebb85995028c_SetDate">
    <vt:lpwstr>2017-05-14T12:40:58.0585530+05:30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